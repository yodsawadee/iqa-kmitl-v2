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C3384" w14:textId="77777777" w:rsidR="00816216" w:rsidRDefault="008B6650" w:rsidP="00141A4C">
      <w:pPr>
        <w:pStyle w:val="Title"/>
      </w:pPr>
      <w:r>
        <w:t>Krai Chamnivikaipong</w:t>
      </w:r>
    </w:p>
    <w:p w14:paraId="4A512006" w14:textId="77777777" w:rsidR="00141A4C" w:rsidRDefault="00A55FAF" w:rsidP="00141A4C">
      <w:r>
        <w:t xml:space="preserve">Thailand, Bangkok, </w:t>
      </w:r>
      <w:proofErr w:type="spellStart"/>
      <w:r>
        <w:t>Huaykwang</w:t>
      </w:r>
      <w:proofErr w:type="spellEnd"/>
      <w:r>
        <w:t xml:space="preserve">, </w:t>
      </w:r>
      <w:proofErr w:type="spellStart"/>
      <w:r>
        <w:t>Bangkapi</w:t>
      </w:r>
      <w:proofErr w:type="spellEnd"/>
      <w:r>
        <w:t xml:space="preserve">, New </w:t>
      </w:r>
      <w:proofErr w:type="spellStart"/>
      <w:r>
        <w:t>Petchaburi</w:t>
      </w:r>
      <w:proofErr w:type="spellEnd"/>
      <w:r>
        <w:t xml:space="preserve"> Rd., </w:t>
      </w:r>
      <w:proofErr w:type="spellStart"/>
      <w:r>
        <w:t>Soi</w:t>
      </w:r>
      <w:proofErr w:type="spellEnd"/>
      <w:r>
        <w:t xml:space="preserve"> </w:t>
      </w:r>
      <w:proofErr w:type="spellStart"/>
      <w:r>
        <w:t>Sunvijai</w:t>
      </w:r>
      <w:proofErr w:type="spellEnd"/>
      <w:r>
        <w:t xml:space="preserve"> 6, Brighton Place, 38/269, 10310</w:t>
      </w:r>
      <w:r w:rsidR="00141A4C">
        <w:t> | </w:t>
      </w:r>
      <w:r>
        <w:t>+6686 984 0047</w:t>
      </w:r>
      <w:r w:rsidR="00141A4C">
        <w:t> | </w:t>
      </w:r>
      <w:r>
        <w:t>krai020913@gmail.com</w:t>
      </w:r>
    </w:p>
    <w:p w14:paraId="2546748D" w14:textId="77777777" w:rsidR="006270A9" w:rsidRDefault="00A55FAF" w:rsidP="00141A4C">
      <w:pPr>
        <w:pStyle w:val="Heading1"/>
      </w:pPr>
      <w:r>
        <w:t xml:space="preserve">Career </w:t>
      </w:r>
      <w:sdt>
        <w:sdtPr>
          <w:alias w:val="Objective:"/>
          <w:tag w:val="Objective:"/>
          <w:id w:val="-731932020"/>
          <w:placeholder>
            <w:docPart w:val="FA708C1EBEF34E06A146E1BCC4B9A1C9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1AF20E0E" w14:textId="7EED8453" w:rsidR="006270A9" w:rsidRDefault="00A55FAF">
      <w:pPr>
        <w:rPr>
          <w:lang w:bidi="th-TH"/>
        </w:rPr>
      </w:pPr>
      <w:r>
        <w:t xml:space="preserve">To be able to </w:t>
      </w:r>
      <w:r w:rsidR="00F0766A">
        <w:t>create, improve, or</w:t>
      </w:r>
      <w:r w:rsidR="009712BE">
        <w:t xml:space="preserve"> </w:t>
      </w:r>
      <w:r w:rsidR="00F0766A">
        <w:t>develop</w:t>
      </w:r>
      <w:r w:rsidR="009712BE">
        <w:t xml:space="preserve"> a </w:t>
      </w:r>
      <w:r w:rsidR="00A14138">
        <w:t>system</w:t>
      </w:r>
      <w:r>
        <w:t xml:space="preserve"> that </w:t>
      </w:r>
      <w:r w:rsidR="009712BE">
        <w:t>helps</w:t>
      </w:r>
      <w:r w:rsidR="002C59ED">
        <w:t xml:space="preserve"> </w:t>
      </w:r>
      <w:r w:rsidR="009712BE">
        <w:t>facilitating</w:t>
      </w:r>
      <w:r w:rsidR="00A14138">
        <w:t xml:space="preserve"> the human needs in several aspects such as manufacturing, medical, business, or daily life problems.</w:t>
      </w:r>
      <w:r w:rsidR="002A095A">
        <w:t xml:space="preserve"> To be able to work in </w:t>
      </w:r>
      <w:r w:rsidR="00A14138">
        <w:t>many</w:t>
      </w:r>
      <w:r w:rsidR="002A095A">
        <w:t xml:space="preserve"> </w:t>
      </w:r>
      <w:r w:rsidR="002C59ED">
        <w:t xml:space="preserve">places </w:t>
      </w:r>
      <w:r w:rsidR="00A14138">
        <w:t>all over</w:t>
      </w:r>
      <w:r w:rsidR="002A095A">
        <w:t xml:space="preserve"> the world</w:t>
      </w:r>
      <w:r w:rsidR="009712BE">
        <w:t>, face and solve</w:t>
      </w:r>
      <w:r w:rsidR="00A14138">
        <w:t xml:space="preserve"> </w:t>
      </w:r>
      <w:r w:rsidR="00DA1724">
        <w:t xml:space="preserve">a </w:t>
      </w:r>
      <w:r w:rsidR="00A14138">
        <w:t xml:space="preserve">new problems, </w:t>
      </w:r>
      <w:r w:rsidR="002A095A">
        <w:t xml:space="preserve">and </w:t>
      </w:r>
      <w:r w:rsidR="002C59ED">
        <w:t>gain</w:t>
      </w:r>
      <w:r w:rsidR="002A095A">
        <w:t xml:space="preserve"> </w:t>
      </w:r>
      <w:r w:rsidR="00A14138">
        <w:t>more</w:t>
      </w:r>
      <w:r w:rsidR="002A095A">
        <w:t xml:space="preserve"> experiences.</w:t>
      </w:r>
      <w:r w:rsidR="00A14138">
        <w:t xml:space="preserve"> </w:t>
      </w:r>
      <w:r w:rsidR="002A095A">
        <w:t xml:space="preserve">After </w:t>
      </w:r>
      <w:r w:rsidR="00A14138">
        <w:t>obtaining</w:t>
      </w:r>
      <w:r w:rsidR="002A095A">
        <w:t xml:space="preserve"> enough experience, I plan to </w:t>
      </w:r>
      <w:r w:rsidR="00FF6458">
        <w:t>pursue</w:t>
      </w:r>
      <w:r w:rsidR="00DA1724">
        <w:t xml:space="preserve"> my</w:t>
      </w:r>
      <w:r w:rsidR="002A095A">
        <w:t xml:space="preserve"> doctoral degree </w:t>
      </w:r>
      <w:r w:rsidR="009712BE">
        <w:t>in the field that I</w:t>
      </w:r>
      <w:r w:rsidR="00FF6458">
        <w:t xml:space="preserve"> like</w:t>
      </w:r>
      <w:r w:rsidR="009712BE">
        <w:t xml:space="preserve"> the most</w:t>
      </w:r>
      <w:r w:rsidR="00DA1724">
        <w:t>.</w:t>
      </w:r>
      <w:r w:rsidR="00FF6458">
        <w:t xml:space="preserve"> </w:t>
      </w:r>
      <w:r w:rsidR="00DA1724">
        <w:t>I want to be</w:t>
      </w:r>
      <w:r w:rsidR="002A095A">
        <w:t xml:space="preserve"> a professor</w:t>
      </w:r>
      <w:r w:rsidR="00DA1724">
        <w:t>,</w:t>
      </w:r>
      <w:r w:rsidR="002A095A">
        <w:rPr>
          <w:lang w:bidi="th-TH"/>
        </w:rPr>
        <w:t xml:space="preserve"> to share my own experience and </w:t>
      </w:r>
      <w:r w:rsidR="00FF6458">
        <w:rPr>
          <w:lang w:bidi="th-TH"/>
        </w:rPr>
        <w:t>improve</w:t>
      </w:r>
      <w:r w:rsidR="002A095A">
        <w:rPr>
          <w:lang w:bidi="th-TH"/>
        </w:rPr>
        <w:t xml:space="preserve"> the quality of the kids in the next generations.</w:t>
      </w:r>
    </w:p>
    <w:sdt>
      <w:sdtPr>
        <w:alias w:val="Education:"/>
        <w:tag w:val="Education:"/>
        <w:id w:val="807127995"/>
        <w:placeholder>
          <w:docPart w:val="D2F6AFDC5F6745D683809933E0686403"/>
        </w:placeholder>
        <w:temporary/>
        <w:showingPlcHdr/>
        <w15:appearance w15:val="hidden"/>
      </w:sdtPr>
      <w:sdtEndPr/>
      <w:sdtContent>
        <w:p w14:paraId="5311F7D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35DDB41" w14:textId="77777777" w:rsidR="006270A9" w:rsidRDefault="008B6650">
      <w:pPr>
        <w:pStyle w:val="Heading2"/>
      </w:pPr>
      <w:r>
        <w:t>Bachelor of engineering (software Engineering)</w:t>
      </w:r>
      <w:r w:rsidR="005B64B3">
        <w:t> |</w:t>
      </w:r>
      <w:r>
        <w:t xml:space="preserve"> 2019</w:t>
      </w:r>
      <w:r w:rsidR="009D5933">
        <w:t> | </w:t>
      </w:r>
      <w:r>
        <w:t>KMitl</w:t>
      </w:r>
    </w:p>
    <w:p w14:paraId="72B138E2" w14:textId="77777777" w:rsidR="006270A9" w:rsidRDefault="008B6650" w:rsidP="001B29CF">
      <w:pPr>
        <w:pStyle w:val="ListBullet"/>
      </w:pPr>
      <w:r>
        <w:t>Major: Software Enterprise</w:t>
      </w:r>
    </w:p>
    <w:p w14:paraId="13E02214" w14:textId="77777777" w:rsidR="005B64B3" w:rsidRDefault="009D5933" w:rsidP="001B29CF">
      <w:pPr>
        <w:pStyle w:val="ListBullet"/>
      </w:pPr>
      <w:r>
        <w:t xml:space="preserve">Related coursework: </w:t>
      </w:r>
      <w:r w:rsidR="008B6650">
        <w:t xml:space="preserve">Algorithm Design &amp; Analysis / Data Structure &amp; Algorithms / </w:t>
      </w:r>
    </w:p>
    <w:p w14:paraId="18880301" w14:textId="77777777" w:rsidR="006270A9" w:rsidRDefault="005B64B3" w:rsidP="005B64B3">
      <w:pPr>
        <w:pStyle w:val="ListBullet"/>
        <w:numPr>
          <w:ilvl w:val="0"/>
          <w:numId w:val="0"/>
        </w:numPr>
        <w:ind w:left="1656" w:firstLine="504"/>
      </w:pPr>
      <w:r>
        <w:t xml:space="preserve"> </w:t>
      </w:r>
      <w:r w:rsidR="008B6650">
        <w:t>Artificial Intelligence / Data Mining / Computer Vision / Database Systems</w:t>
      </w:r>
      <w:r>
        <w:t xml:space="preserve"> /</w:t>
      </w:r>
    </w:p>
    <w:p w14:paraId="23E37E51" w14:textId="77777777" w:rsidR="00660258" w:rsidRDefault="005B64B3" w:rsidP="005B64B3">
      <w:pPr>
        <w:pStyle w:val="ListBullet"/>
        <w:numPr>
          <w:ilvl w:val="0"/>
          <w:numId w:val="0"/>
        </w:numPr>
        <w:ind w:left="1656" w:firstLine="504"/>
      </w:pPr>
      <w:r>
        <w:t xml:space="preserve"> Probability &amp; Statistics</w:t>
      </w:r>
      <w:r w:rsidR="00A43886">
        <w:t xml:space="preserve"> / Object-Oriented Programming</w:t>
      </w:r>
      <w:r w:rsidR="009712BE">
        <w:t xml:space="preserve"> /</w:t>
      </w:r>
      <w:r w:rsidR="00660258">
        <w:t xml:space="preserve"> Software Engineering </w:t>
      </w:r>
    </w:p>
    <w:p w14:paraId="34E7F782" w14:textId="77FA1D89" w:rsidR="005B64B3" w:rsidRDefault="00660258" w:rsidP="00660258">
      <w:pPr>
        <w:pStyle w:val="ListBullet"/>
        <w:numPr>
          <w:ilvl w:val="0"/>
          <w:numId w:val="0"/>
        </w:numPr>
        <w:ind w:left="2160"/>
      </w:pPr>
      <w:r>
        <w:t xml:space="preserve"> Principal /  Software Engineering Design / Object-Oriented Analysis &amp; Design /</w:t>
      </w:r>
    </w:p>
    <w:p w14:paraId="420F0E44" w14:textId="77777777" w:rsidR="006270A9" w:rsidRDefault="005B64B3">
      <w:pPr>
        <w:pStyle w:val="Heading2"/>
      </w:pPr>
      <w:r>
        <w:t>College preperatory diploma</w:t>
      </w:r>
      <w:r w:rsidR="009D5933">
        <w:t> | </w:t>
      </w:r>
      <w:r>
        <w:t>2015</w:t>
      </w:r>
      <w:r w:rsidR="009D5933">
        <w:t> | </w:t>
      </w:r>
      <w:r>
        <w:t>ekamai international school</w:t>
      </w:r>
    </w:p>
    <w:p w14:paraId="56A330F3" w14:textId="77777777" w:rsidR="006270A9" w:rsidRDefault="009D5933" w:rsidP="005B64B3">
      <w:pPr>
        <w:pStyle w:val="ListBullet"/>
      </w:pPr>
      <w:r w:rsidRPr="00B30878">
        <w:t>Major</w:t>
      </w:r>
      <w:r>
        <w:t xml:space="preserve">: </w:t>
      </w:r>
      <w:r w:rsidR="005B64B3">
        <w:t>Emphasis in Engineering</w:t>
      </w:r>
    </w:p>
    <w:p w14:paraId="4D99C9D8" w14:textId="2DC3531D" w:rsidR="006270A9" w:rsidRDefault="009D5933">
      <w:pPr>
        <w:pStyle w:val="ListBullet"/>
      </w:pPr>
      <w:r w:rsidRPr="00B30878">
        <w:t>Related</w:t>
      </w:r>
      <w:r w:rsidRPr="00B30878">
        <w:rPr>
          <w:b/>
          <w:bCs/>
        </w:rPr>
        <w:t xml:space="preserve"> </w:t>
      </w:r>
      <w:r w:rsidRPr="00B30878">
        <w:t>coursework</w:t>
      </w:r>
      <w:r>
        <w:t xml:space="preserve">: </w:t>
      </w:r>
      <w:r w:rsidR="005B64B3">
        <w:t>Pre-Calculus (honor) / Calculus / Statistics</w:t>
      </w:r>
      <w:r w:rsidR="00660258">
        <w:t xml:space="preserve"> / General Business</w:t>
      </w:r>
      <w:bookmarkStart w:id="0" w:name="_GoBack"/>
      <w:bookmarkEnd w:id="0"/>
    </w:p>
    <w:p w14:paraId="1FE14F11" w14:textId="77777777" w:rsidR="006270A9" w:rsidRDefault="00F766FC">
      <w:pPr>
        <w:pStyle w:val="Heading1"/>
      </w:pPr>
      <w:r>
        <w:t>Technical Skills</w:t>
      </w:r>
    </w:p>
    <w:p w14:paraId="21A312B9" w14:textId="77777777" w:rsidR="006270A9" w:rsidRDefault="005B64B3">
      <w:pPr>
        <w:pStyle w:val="Heading2"/>
      </w:pPr>
      <w:r>
        <w:t>Programming language</w:t>
      </w:r>
    </w:p>
    <w:p w14:paraId="08120AFE" w14:textId="77777777" w:rsidR="006270A9" w:rsidRDefault="00F766FC">
      <w:pPr>
        <w:pStyle w:val="ListBullet"/>
      </w:pPr>
      <w:r>
        <w:t>Python</w:t>
      </w:r>
      <w:r w:rsidR="00FD583C">
        <w:t xml:space="preserve"> ,</w:t>
      </w:r>
      <w:r w:rsidR="005B64B3">
        <w:t xml:space="preserve"> </w:t>
      </w:r>
      <w:r w:rsidR="00FD583C">
        <w:t>JAVA , C , C++ ,</w:t>
      </w:r>
      <w:r w:rsidR="005B64B3">
        <w:t xml:space="preserve"> </w:t>
      </w:r>
      <w:r>
        <w:t>Prolog</w:t>
      </w:r>
      <w:r w:rsidR="005B64B3">
        <w:t xml:space="preserve"> </w:t>
      </w:r>
      <w:r w:rsidR="00FD583C">
        <w:t>,</w:t>
      </w:r>
      <w:r>
        <w:t xml:space="preserve"> R</w:t>
      </w:r>
    </w:p>
    <w:p w14:paraId="373C6633" w14:textId="77777777" w:rsidR="006270A9" w:rsidRDefault="005B64B3">
      <w:pPr>
        <w:pStyle w:val="Heading2"/>
      </w:pPr>
      <w:r>
        <w:t>WEB Development</w:t>
      </w:r>
    </w:p>
    <w:p w14:paraId="232987A6" w14:textId="77777777" w:rsidR="006270A9" w:rsidRDefault="00F766FC">
      <w:pPr>
        <w:pStyle w:val="ListBullet"/>
      </w:pPr>
      <w:r w:rsidRPr="00B30878">
        <w:t>Languages</w:t>
      </w:r>
      <w:r>
        <w:t xml:space="preserve">: </w:t>
      </w:r>
      <w:r w:rsidR="00FD583C">
        <w:t>HTML ,</w:t>
      </w:r>
      <w:r w:rsidR="005B64B3">
        <w:t xml:space="preserve"> CSS</w:t>
      </w:r>
      <w:r w:rsidR="00FD583C">
        <w:t xml:space="preserve"> ,</w:t>
      </w:r>
      <w:r w:rsidR="005B64B3">
        <w:t xml:space="preserve"> </w:t>
      </w:r>
      <w:r>
        <w:t>JavaS</w:t>
      </w:r>
      <w:r w:rsidR="005B64B3">
        <w:t>cript</w:t>
      </w:r>
    </w:p>
    <w:p w14:paraId="0B45ABF9" w14:textId="77777777" w:rsidR="005B64B3" w:rsidRDefault="005B64B3">
      <w:pPr>
        <w:pStyle w:val="ListBullet"/>
      </w:pPr>
      <w:r w:rsidRPr="00B30878">
        <w:t>Front-end framework</w:t>
      </w:r>
      <w:r>
        <w:t xml:space="preserve">: </w:t>
      </w:r>
      <w:proofErr w:type="spellStart"/>
      <w:r>
        <w:t>ReactJS</w:t>
      </w:r>
      <w:proofErr w:type="spellEnd"/>
      <w:r>
        <w:t xml:space="preserve"> </w:t>
      </w:r>
      <w:r w:rsidR="00FD583C">
        <w:t>,</w:t>
      </w:r>
      <w:r>
        <w:t xml:space="preserve"> </w:t>
      </w:r>
      <w:proofErr w:type="spellStart"/>
      <w:r>
        <w:t>VueJS</w:t>
      </w:r>
      <w:proofErr w:type="spellEnd"/>
    </w:p>
    <w:p w14:paraId="0AE31992" w14:textId="77777777" w:rsidR="005B64B3" w:rsidRDefault="005B64B3">
      <w:pPr>
        <w:pStyle w:val="ListBullet"/>
      </w:pPr>
      <w:r w:rsidRPr="00B30878">
        <w:t>Web Framework</w:t>
      </w:r>
      <w:r>
        <w:t>: Django</w:t>
      </w:r>
    </w:p>
    <w:p w14:paraId="4558ACA9" w14:textId="77777777" w:rsidR="00F766FC" w:rsidRDefault="00FD583C">
      <w:pPr>
        <w:pStyle w:val="ListBullet"/>
      </w:pPr>
      <w:r w:rsidRPr="00B30878">
        <w:t>Databases</w:t>
      </w:r>
      <w:r w:rsidR="00F766FC">
        <w:t xml:space="preserve">: </w:t>
      </w:r>
      <w:r>
        <w:t>PostgreSQL ,</w:t>
      </w:r>
      <w:r w:rsidR="00F766FC">
        <w:t xml:space="preserve"> MySQL </w:t>
      </w:r>
    </w:p>
    <w:p w14:paraId="75E4B931" w14:textId="77777777" w:rsidR="006270A9" w:rsidRDefault="00FD583C">
      <w:pPr>
        <w:pStyle w:val="Heading2"/>
      </w:pPr>
      <w:r>
        <w:t>Applications</w:t>
      </w:r>
    </w:p>
    <w:p w14:paraId="62A178EC" w14:textId="77777777" w:rsidR="00FD583C" w:rsidRDefault="00B30878">
      <w:pPr>
        <w:pStyle w:val="ListBullet"/>
      </w:pPr>
      <w:r w:rsidRPr="00B30878">
        <w:t>Office</w:t>
      </w:r>
      <w:r>
        <w:t xml:space="preserve">: </w:t>
      </w:r>
      <w:r w:rsidR="00F766FC">
        <w:t xml:space="preserve">Microsoft Office </w:t>
      </w:r>
    </w:p>
    <w:p w14:paraId="67A8D3C4" w14:textId="77777777" w:rsidR="00FD583C" w:rsidRDefault="00FD583C">
      <w:pPr>
        <w:pStyle w:val="ListBullet"/>
      </w:pPr>
      <w:r w:rsidRPr="00B30878">
        <w:t>UX/UI Design:</w:t>
      </w:r>
      <w:r>
        <w:t xml:space="preserve"> </w:t>
      </w:r>
      <w:r w:rsidR="00F766FC">
        <w:t xml:space="preserve"> </w:t>
      </w:r>
      <w:r>
        <w:t>Adobe Experience ,</w:t>
      </w:r>
      <w:r w:rsidR="00F766FC">
        <w:t xml:space="preserve"> Balsamiq Mockups 3</w:t>
      </w:r>
      <w:r>
        <w:t xml:space="preserve"> ,</w:t>
      </w:r>
      <w:r w:rsidRPr="00FD583C">
        <w:t xml:space="preserve"> </w:t>
      </w:r>
      <w:proofErr w:type="spellStart"/>
      <w:r>
        <w:t>QtDesigner</w:t>
      </w:r>
      <w:proofErr w:type="spellEnd"/>
      <w:r>
        <w:t xml:space="preserve"> </w:t>
      </w:r>
    </w:p>
    <w:p w14:paraId="52D104D5" w14:textId="77777777" w:rsidR="00FD583C" w:rsidRDefault="00FD583C">
      <w:pPr>
        <w:pStyle w:val="ListBullet"/>
      </w:pPr>
      <w:r w:rsidRPr="00B30878">
        <w:t>Programming</w:t>
      </w:r>
      <w:r>
        <w:t xml:space="preserve">: Idle , </w:t>
      </w:r>
      <w:proofErr w:type="spellStart"/>
      <w:r>
        <w:t>PyCharm</w:t>
      </w:r>
      <w:proofErr w:type="spellEnd"/>
      <w:r>
        <w:t xml:space="preserve"> , </w:t>
      </w:r>
      <w:proofErr w:type="spellStart"/>
      <w:r>
        <w:t>Netbeans</w:t>
      </w:r>
      <w:proofErr w:type="spellEnd"/>
      <w:r>
        <w:t xml:space="preserve"> , SWI Prolog ,</w:t>
      </w:r>
      <w:r w:rsidR="00F766FC">
        <w:t xml:space="preserve"> Visual </w:t>
      </w:r>
      <w:r w:rsidR="00C22BE5">
        <w:t xml:space="preserve">Studio </w:t>
      </w:r>
      <w:r>
        <w:t xml:space="preserve">Code </w:t>
      </w:r>
    </w:p>
    <w:p w14:paraId="37B3382B" w14:textId="77777777" w:rsidR="00FD583C" w:rsidRDefault="00FD583C">
      <w:pPr>
        <w:pStyle w:val="ListBullet"/>
      </w:pPr>
      <w:r w:rsidRPr="00B30878">
        <w:t>Database</w:t>
      </w:r>
      <w:r>
        <w:t>: MySQL workbench ,</w:t>
      </w:r>
      <w:r w:rsidR="00C22BE5">
        <w:t xml:space="preserve"> PgAdmin4</w:t>
      </w:r>
      <w:r>
        <w:t xml:space="preserve"> </w:t>
      </w:r>
    </w:p>
    <w:p w14:paraId="717EACD3" w14:textId="77777777" w:rsidR="006270A9" w:rsidRDefault="00FD583C">
      <w:pPr>
        <w:pStyle w:val="ListBullet"/>
      </w:pPr>
      <w:r w:rsidRPr="00B30878">
        <w:t>Data</w:t>
      </w:r>
      <w:r w:rsidRPr="00FD583C">
        <w:rPr>
          <w:b/>
          <w:bCs/>
        </w:rPr>
        <w:t xml:space="preserve"> </w:t>
      </w:r>
      <w:r w:rsidRPr="00B30878">
        <w:t>Preprocessing</w:t>
      </w:r>
      <w:r>
        <w:t>:  RStudio</w:t>
      </w:r>
    </w:p>
    <w:p w14:paraId="23B90760" w14:textId="77777777" w:rsidR="006270A9" w:rsidRDefault="00FD583C">
      <w:pPr>
        <w:pStyle w:val="Heading2"/>
      </w:pPr>
      <w:r>
        <w:t>operating systems</w:t>
      </w:r>
    </w:p>
    <w:p w14:paraId="0C5CB6EF" w14:textId="77777777" w:rsidR="006270A9" w:rsidRDefault="00FD583C">
      <w:pPr>
        <w:pStyle w:val="ListBullet"/>
      </w:pPr>
      <w:r>
        <w:t>Windows</w:t>
      </w:r>
    </w:p>
    <w:p w14:paraId="5BE2A61F" w14:textId="77777777" w:rsidR="00B30878" w:rsidRDefault="00B30878" w:rsidP="00B30878">
      <w:pPr>
        <w:pStyle w:val="ListBullet"/>
        <w:numPr>
          <w:ilvl w:val="0"/>
          <w:numId w:val="0"/>
        </w:numPr>
        <w:ind w:left="216"/>
      </w:pPr>
    </w:p>
    <w:sdt>
      <w:sdtPr>
        <w:alias w:val="Experience:"/>
        <w:tag w:val="Experience:"/>
        <w:id w:val="171684534"/>
        <w:placeholder>
          <w:docPart w:val="CEC7F2C56CAA46239B336DD94135F8D1"/>
        </w:placeholder>
        <w:temporary/>
        <w:showingPlcHdr/>
        <w15:appearance w15:val="hidden"/>
      </w:sdtPr>
      <w:sdtEndPr/>
      <w:sdtContent>
        <w:p w14:paraId="210BCF0D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5D12ECC1" w14:textId="77777777" w:rsidR="00B30878" w:rsidRPr="00B30878" w:rsidRDefault="00B30878" w:rsidP="00B30878">
      <w:pPr>
        <w:pStyle w:val="Heading2"/>
      </w:pPr>
      <w:r>
        <w:t>teacher assistance</w:t>
      </w:r>
      <w:r w:rsidR="009D5933">
        <w:t> | </w:t>
      </w:r>
      <w:r>
        <w:t>kmitl</w:t>
      </w:r>
      <w:r w:rsidR="009D5933">
        <w:t> | </w:t>
      </w:r>
      <w:r>
        <w:t>aug 2018 – nov 2018</w:t>
      </w:r>
    </w:p>
    <w:p w14:paraId="3A118972" w14:textId="77777777" w:rsidR="00B30878" w:rsidRDefault="00B30878" w:rsidP="00B30878">
      <w:pPr>
        <w:pStyle w:val="ListBullet"/>
      </w:pPr>
      <w:r>
        <w:t xml:space="preserve">In charge of explaining, monitoring, helping, and checking the c programming lab for the freshmen. </w:t>
      </w:r>
    </w:p>
    <w:p w14:paraId="4DD2B261" w14:textId="6DBBFA2A" w:rsidR="006270A9" w:rsidRDefault="00087506">
      <w:pPr>
        <w:pStyle w:val="ListBullet"/>
      </w:pPr>
      <w:r>
        <w:t>In fact, for me</w:t>
      </w:r>
      <w:r w:rsidR="00B30878">
        <w:t>, it is an unofficial (voluntary) teacher assistance due to the amount of maximum teacher assistance each subject can ha</w:t>
      </w:r>
      <w:r w:rsidR="001C220C">
        <w:t>ve</w:t>
      </w:r>
      <w:r w:rsidR="00B30878">
        <w:t>.</w:t>
      </w:r>
    </w:p>
    <w:p w14:paraId="27121685" w14:textId="20459F7C" w:rsidR="00B30878" w:rsidRDefault="00B30878">
      <w:pPr>
        <w:pStyle w:val="ListBullet"/>
      </w:pPr>
      <w:r>
        <w:t xml:space="preserve">However, I want to help building a strong foundation in programming for the freshmen to make sure that they will be able to apply </w:t>
      </w:r>
      <w:r w:rsidR="00087506">
        <w:t>the</w:t>
      </w:r>
      <w:r>
        <w:t xml:space="preserve"> knowledge in the</w:t>
      </w:r>
      <w:r w:rsidR="00087506">
        <w:t>ir</w:t>
      </w:r>
      <w:r>
        <w:t xml:space="preserve"> nearby future.</w:t>
      </w:r>
    </w:p>
    <w:p w14:paraId="7BF6B9A4" w14:textId="77777777" w:rsidR="006270A9" w:rsidRDefault="00B30878">
      <w:pPr>
        <w:pStyle w:val="Heading2"/>
      </w:pPr>
      <w:r>
        <w:t>exchange semester</w:t>
      </w:r>
      <w:r w:rsidR="009D5933">
        <w:t> | </w:t>
      </w:r>
      <w:r>
        <w:t>germany</w:t>
      </w:r>
      <w:r w:rsidR="009D5933">
        <w:t> | </w:t>
      </w:r>
      <w:r>
        <w:t>mar 2018 – jul 2018</w:t>
      </w:r>
    </w:p>
    <w:p w14:paraId="433CB3CD" w14:textId="42F52962" w:rsidR="00B30878" w:rsidRDefault="00B30878" w:rsidP="001B29CF">
      <w:pPr>
        <w:pStyle w:val="ListBullet"/>
      </w:pPr>
      <w:r>
        <w:t>Got accepted as  an exchange student in Germany at Frankfurt University of Applied</w:t>
      </w:r>
      <w:r w:rsidR="009A5016">
        <w:t xml:space="preserve"> Science</w:t>
      </w:r>
    </w:p>
    <w:p w14:paraId="0ACA969E" w14:textId="77777777" w:rsidR="001B29CF" w:rsidRDefault="00B30878" w:rsidP="001B29CF">
      <w:pPr>
        <w:pStyle w:val="ListBullet"/>
      </w:pPr>
      <w:r>
        <w:t xml:space="preserve">Receiving a scholarship for 50,000 baht from the Office of International Affairs (OIA) KMITL </w:t>
      </w:r>
    </w:p>
    <w:p w14:paraId="40447977" w14:textId="77777777" w:rsidR="00087506" w:rsidRDefault="007A75DA" w:rsidP="007A75DA">
      <w:pPr>
        <w:pStyle w:val="ListBullet"/>
      </w:pPr>
      <w:r>
        <w:t xml:space="preserve">Taking these following courses: Intensive German Course (A1.1), Software Engineering Design, </w:t>
      </w:r>
    </w:p>
    <w:p w14:paraId="1900E865" w14:textId="1127073C" w:rsidR="007A75DA" w:rsidRDefault="007A75DA" w:rsidP="00087506">
      <w:pPr>
        <w:pStyle w:val="ListBullet"/>
        <w:numPr>
          <w:ilvl w:val="0"/>
          <w:numId w:val="0"/>
        </w:numPr>
        <w:ind w:left="216"/>
      </w:pPr>
      <w:r>
        <w:t xml:space="preserve">Real-time System, IT-Security, </w:t>
      </w:r>
      <w:r w:rsidR="00087506">
        <w:t xml:space="preserve">and </w:t>
      </w:r>
      <w:r>
        <w:t>Distributed System</w:t>
      </w:r>
    </w:p>
    <w:p w14:paraId="52E0189F" w14:textId="590F574F" w:rsidR="007A75DA" w:rsidRDefault="007A75DA" w:rsidP="007A75DA">
      <w:pPr>
        <w:pStyle w:val="ListBullet"/>
      </w:pPr>
      <w:r>
        <w:t xml:space="preserve">Doing the Software </w:t>
      </w:r>
      <w:r w:rsidR="00087506">
        <w:t xml:space="preserve">project </w:t>
      </w:r>
      <w:r>
        <w:t>with a team of German colleagues</w:t>
      </w:r>
    </w:p>
    <w:p w14:paraId="7A1D72DC" w14:textId="77777777" w:rsidR="007A75DA" w:rsidRPr="007A75DA" w:rsidRDefault="007A75DA" w:rsidP="00EB1121">
      <w:pPr>
        <w:pStyle w:val="ListBullet"/>
        <w:numPr>
          <w:ilvl w:val="1"/>
          <w:numId w:val="30"/>
        </w:numPr>
        <w:rPr>
          <w:b/>
          <w:bCs/>
        </w:rPr>
      </w:pPr>
      <w:r w:rsidRPr="007A75DA">
        <w:rPr>
          <w:b/>
          <w:bCs/>
        </w:rPr>
        <w:t>Meet &amp; Sweat</w:t>
      </w:r>
    </w:p>
    <w:p w14:paraId="56CC5FBA" w14:textId="69442C0B" w:rsidR="007A75DA" w:rsidRDefault="007A75DA" w:rsidP="007A75DA">
      <w:pPr>
        <w:pStyle w:val="ListBullet"/>
        <w:numPr>
          <w:ilvl w:val="0"/>
          <w:numId w:val="0"/>
        </w:numPr>
        <w:ind w:left="648"/>
      </w:pPr>
      <w:r>
        <w:t xml:space="preserve">It is a </w:t>
      </w:r>
      <w:r w:rsidR="001E7A46">
        <w:t>small scale</w:t>
      </w:r>
      <w:r>
        <w:t xml:space="preserve"> social media website that allows </w:t>
      </w:r>
      <w:r w:rsidR="00087506">
        <w:t>its</w:t>
      </w:r>
      <w:r>
        <w:t xml:space="preserve"> user to find </w:t>
      </w:r>
      <w:r w:rsidR="00087506">
        <w:t xml:space="preserve">a </w:t>
      </w:r>
      <w:r>
        <w:t xml:space="preserve">players or </w:t>
      </w:r>
      <w:r w:rsidR="00087506">
        <w:t xml:space="preserve">a </w:t>
      </w:r>
      <w:r>
        <w:t>sport enthusiasts for team sports or other sports activities. User can either create his/her</w:t>
      </w:r>
      <w:r w:rsidR="00087506">
        <w:t xml:space="preserve"> </w:t>
      </w:r>
      <w:r>
        <w:t>own sport activity groups</w:t>
      </w:r>
      <w:r w:rsidR="001E7A46">
        <w:t xml:space="preserve"> and invite his/her </w:t>
      </w:r>
      <w:r w:rsidR="00087506">
        <w:t>friends or</w:t>
      </w:r>
      <w:r>
        <w:t xml:space="preserve"> join </w:t>
      </w:r>
      <w:r w:rsidR="00087506">
        <w:t xml:space="preserve">the activities of other </w:t>
      </w:r>
      <w:r>
        <w:t xml:space="preserve">groups as well. It is developed using ReactJS as a front-end framework, </w:t>
      </w:r>
      <w:r w:rsidR="00087506">
        <w:t>N</w:t>
      </w:r>
      <w:r>
        <w:t>ode</w:t>
      </w:r>
      <w:r w:rsidR="00087506">
        <w:t>JS</w:t>
      </w:r>
      <w:r>
        <w:t xml:space="preserve"> for server-side, and PostgreSQL as a database.</w:t>
      </w:r>
    </w:p>
    <w:p w14:paraId="79813B82" w14:textId="77777777" w:rsidR="001E7A46" w:rsidRPr="00B30878" w:rsidRDefault="001E7A46" w:rsidP="001E7A46">
      <w:pPr>
        <w:pStyle w:val="Heading2"/>
      </w:pPr>
      <w:r>
        <w:t>INTERNSHIP | Crystal soft public co.</w:t>
      </w:r>
      <w:proofErr w:type="gramStart"/>
      <w:r>
        <w:t>,ltd</w:t>
      </w:r>
      <w:proofErr w:type="gramEnd"/>
      <w:r>
        <w:t> | JUn 2017 – jul 2017</w:t>
      </w:r>
    </w:p>
    <w:p w14:paraId="6DD4DB5E" w14:textId="77777777" w:rsidR="001E7A46" w:rsidRDefault="001E7A46" w:rsidP="001E7A46">
      <w:pPr>
        <w:pStyle w:val="ListBullet"/>
      </w:pPr>
      <w:r>
        <w:t>In charge of developing an android applications and research-based projects</w:t>
      </w:r>
    </w:p>
    <w:p w14:paraId="19F089C8" w14:textId="77777777" w:rsidR="001E7A46" w:rsidRDefault="001E7A46" w:rsidP="00EB1121">
      <w:pPr>
        <w:pStyle w:val="ListBullet"/>
        <w:numPr>
          <w:ilvl w:val="0"/>
          <w:numId w:val="28"/>
        </w:numPr>
      </w:pPr>
      <w:r>
        <w:t>Developing a new features for company’s ERP android application</w:t>
      </w:r>
      <w:r w:rsidR="00EB1121">
        <w:t xml:space="preserve"> including:</w:t>
      </w:r>
    </w:p>
    <w:p w14:paraId="3BE26F09" w14:textId="77777777" w:rsidR="001E7A46" w:rsidRDefault="001E7A46" w:rsidP="00EB1121">
      <w:pPr>
        <w:pStyle w:val="ListBullet"/>
        <w:numPr>
          <w:ilvl w:val="1"/>
          <w:numId w:val="29"/>
        </w:numPr>
      </w:pPr>
      <w:r>
        <w:t>Tracking the location of the user</w:t>
      </w:r>
    </w:p>
    <w:p w14:paraId="78CA7AA4" w14:textId="12AD8757" w:rsidR="001E7A46" w:rsidRDefault="001E7A46" w:rsidP="00EB1121">
      <w:pPr>
        <w:pStyle w:val="ListBullet"/>
        <w:numPr>
          <w:ilvl w:val="1"/>
          <w:numId w:val="29"/>
        </w:numPr>
      </w:pPr>
      <w:r>
        <w:t xml:space="preserve">Automatically added the location of the shop as </w:t>
      </w:r>
      <w:r w:rsidR="00EB1121">
        <w:t xml:space="preserve">its picture </w:t>
      </w:r>
      <w:r w:rsidR="00087506">
        <w:t>ha</w:t>
      </w:r>
      <w:r w:rsidR="00EB1121">
        <w:t>s</w:t>
      </w:r>
      <w:r w:rsidR="00087506">
        <w:t xml:space="preserve"> been</w:t>
      </w:r>
      <w:r w:rsidR="00EB1121">
        <w:t xml:space="preserve"> taken by</w:t>
      </w:r>
      <w:r w:rsidR="00087506">
        <w:t xml:space="preserve"> the</w:t>
      </w:r>
      <w:r w:rsidR="00EB1121">
        <w:t xml:space="preserve"> user</w:t>
      </w:r>
    </w:p>
    <w:p w14:paraId="0ACFE5A2" w14:textId="46B11E8C" w:rsidR="001E7A46" w:rsidRDefault="001E7A46" w:rsidP="00EB1121">
      <w:pPr>
        <w:pStyle w:val="ListBullet"/>
        <w:numPr>
          <w:ilvl w:val="1"/>
          <w:numId w:val="29"/>
        </w:numPr>
      </w:pPr>
      <w:r>
        <w:t>Find</w:t>
      </w:r>
      <w:r w:rsidR="00087506">
        <w:t>ing</w:t>
      </w:r>
      <w:r>
        <w:t xml:space="preserve"> and sort</w:t>
      </w:r>
      <w:r w:rsidR="00087506">
        <w:t>ing</w:t>
      </w:r>
      <w:r>
        <w:t xml:space="preserve"> all the shop </w:t>
      </w:r>
      <w:r w:rsidR="00E90AD6">
        <w:t>that is closed to</w:t>
      </w:r>
      <w:r>
        <w:t xml:space="preserve"> the user</w:t>
      </w:r>
      <w:r w:rsidR="00E90AD6">
        <w:t>,</w:t>
      </w:r>
      <w:r>
        <w:t xml:space="preserve"> </w:t>
      </w:r>
      <w:r w:rsidR="00E90AD6">
        <w:t>then</w:t>
      </w:r>
      <w:r>
        <w:t xml:space="preserve"> present</w:t>
      </w:r>
      <w:r w:rsidR="00E90AD6">
        <w:t>ing</w:t>
      </w:r>
      <w:r>
        <w:t xml:space="preserve"> it on the application</w:t>
      </w:r>
    </w:p>
    <w:p w14:paraId="64A93BA9" w14:textId="099E16C2" w:rsidR="001E7A46" w:rsidRDefault="001E7A46" w:rsidP="00EB1121">
      <w:pPr>
        <w:pStyle w:val="ListBullet"/>
        <w:numPr>
          <w:ilvl w:val="0"/>
          <w:numId w:val="28"/>
        </w:numPr>
      </w:pPr>
      <w:r>
        <w:t>Researching on applying Firebase with an android application</w:t>
      </w:r>
    </w:p>
    <w:p w14:paraId="4B62AAFE" w14:textId="77777777" w:rsidR="001E7A46" w:rsidRDefault="001E7A46" w:rsidP="00EB1121">
      <w:pPr>
        <w:pStyle w:val="ListBullet"/>
        <w:numPr>
          <w:ilvl w:val="0"/>
          <w:numId w:val="28"/>
        </w:numPr>
      </w:pPr>
      <w:r>
        <w:t>Researching on Extensible Messaging and Presence Protocol (XMPP) server</w:t>
      </w:r>
    </w:p>
    <w:p w14:paraId="2346C1FE" w14:textId="0F57BA04" w:rsidR="001E7A46" w:rsidRDefault="001E7A46" w:rsidP="00EB1121">
      <w:pPr>
        <w:pStyle w:val="ListBullet"/>
        <w:numPr>
          <w:ilvl w:val="0"/>
          <w:numId w:val="28"/>
        </w:numPr>
      </w:pPr>
      <w:r>
        <w:t xml:space="preserve">Creating </w:t>
      </w:r>
      <w:r w:rsidR="00E90AD6">
        <w:t xml:space="preserve">a </w:t>
      </w:r>
      <w:r>
        <w:t xml:space="preserve">prototype </w:t>
      </w:r>
      <w:r w:rsidR="00E90AD6">
        <w:t>for</w:t>
      </w:r>
      <w:r>
        <w:t xml:space="preserve"> android chat application that communicate using XMPP server</w:t>
      </w:r>
    </w:p>
    <w:p w14:paraId="6C8D0071" w14:textId="4FF4F686" w:rsidR="001E7A46" w:rsidRDefault="001E7A46" w:rsidP="00EB1121">
      <w:pPr>
        <w:pStyle w:val="ListBullet"/>
        <w:numPr>
          <w:ilvl w:val="0"/>
          <w:numId w:val="28"/>
        </w:numPr>
      </w:pPr>
      <w:r>
        <w:t>Researching on chat</w:t>
      </w:r>
      <w:r w:rsidR="00EB1121">
        <w:t xml:space="preserve"> </w:t>
      </w:r>
      <w:r>
        <w:t>bot</w:t>
      </w:r>
      <w:r w:rsidR="00E90AD6">
        <w:t xml:space="preserve"> idea</w:t>
      </w:r>
      <w:r>
        <w:t xml:space="preserve"> </w:t>
      </w:r>
      <w:r w:rsidR="00E90AD6">
        <w:t>which</w:t>
      </w:r>
      <w:r>
        <w:t xml:space="preserve"> is not using</w:t>
      </w:r>
      <w:r w:rsidR="00E90AD6">
        <w:t xml:space="preserve"> the concept</w:t>
      </w:r>
      <w:r>
        <w:t xml:space="preserve"> machine learning and deep learning</w:t>
      </w:r>
    </w:p>
    <w:p w14:paraId="7856E0B7" w14:textId="63D30D12" w:rsidR="001E7A46" w:rsidRDefault="00EB1121" w:rsidP="00EB1121">
      <w:pPr>
        <w:pStyle w:val="ListBullet"/>
        <w:numPr>
          <w:ilvl w:val="0"/>
          <w:numId w:val="28"/>
        </w:numPr>
      </w:pPr>
      <w:r>
        <w:t xml:space="preserve">Applying chat bot features on the prototype </w:t>
      </w:r>
      <w:r w:rsidR="00E90AD6">
        <w:t>for</w:t>
      </w:r>
      <w:r>
        <w:t xml:space="preserve"> android chat application</w:t>
      </w:r>
    </w:p>
    <w:p w14:paraId="37F7BB73" w14:textId="77777777" w:rsidR="00EB1121" w:rsidRDefault="00EB1121" w:rsidP="00EB1121">
      <w:pPr>
        <w:pStyle w:val="Heading2"/>
      </w:pPr>
      <w:r>
        <w:t>Sessional Course lecturer | kmitl | jun 2016 – jul 2016</w:t>
      </w:r>
    </w:p>
    <w:p w14:paraId="35DF0511" w14:textId="77777777" w:rsidR="00EB1121" w:rsidRPr="00EB1121" w:rsidRDefault="00EB1121" w:rsidP="00EB1121">
      <w:pPr>
        <w:pStyle w:val="ListBullet"/>
      </w:pPr>
      <w:r>
        <w:t>A sessional course is a voluntary camp for 2</w:t>
      </w:r>
      <w:r w:rsidRPr="00EB1121">
        <w:rPr>
          <w:vertAlign w:val="superscript"/>
        </w:rPr>
        <w:t>nd</w:t>
      </w:r>
      <w:r>
        <w:t xml:space="preserve"> year college students to help new coming freshmen to adjust to their course and college life</w:t>
      </w:r>
    </w:p>
    <w:p w14:paraId="47D2324B" w14:textId="3484B653" w:rsidR="007A75DA" w:rsidRDefault="00EB1121" w:rsidP="00EB1121">
      <w:pPr>
        <w:pStyle w:val="ListBullet"/>
      </w:pPr>
      <w:r>
        <w:t>In charge of giving</w:t>
      </w:r>
      <w:r w:rsidR="00E90AD6">
        <w:t xml:space="preserve"> a</w:t>
      </w:r>
      <w:r>
        <w:t xml:space="preserve"> mathematics lecture, </w:t>
      </w:r>
      <w:r w:rsidR="00E90AD6">
        <w:t xml:space="preserve">the </w:t>
      </w:r>
      <w:r>
        <w:t>topics are based on basic linear algebra and basic calculus for first semester course</w:t>
      </w:r>
    </w:p>
    <w:p w14:paraId="65E04E45" w14:textId="77777777" w:rsidR="00EB1121" w:rsidRDefault="00EB1121" w:rsidP="00EB1121">
      <w:pPr>
        <w:pStyle w:val="ListBullet"/>
      </w:pPr>
      <w:r>
        <w:t>Assisting other sessional laboratory classes e.g. c programming lab or python lab</w:t>
      </w:r>
    </w:p>
    <w:sectPr w:rsidR="00EB1121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54E8C" w14:textId="77777777" w:rsidR="00F179D9" w:rsidRDefault="00F179D9">
      <w:pPr>
        <w:spacing w:after="0"/>
      </w:pPr>
      <w:r>
        <w:separator/>
      </w:r>
    </w:p>
  </w:endnote>
  <w:endnote w:type="continuationSeparator" w:id="0">
    <w:p w14:paraId="65F61439" w14:textId="77777777" w:rsidR="00F179D9" w:rsidRDefault="00F17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F6B3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6025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B0C8D" w14:textId="77777777" w:rsidR="00F179D9" w:rsidRDefault="00F179D9">
      <w:pPr>
        <w:spacing w:after="0"/>
      </w:pPr>
      <w:r>
        <w:separator/>
      </w:r>
    </w:p>
  </w:footnote>
  <w:footnote w:type="continuationSeparator" w:id="0">
    <w:p w14:paraId="07B23E50" w14:textId="77777777" w:rsidR="00F179D9" w:rsidRDefault="00F179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D47E7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801189B"/>
    <w:multiLevelType w:val="multilevel"/>
    <w:tmpl w:val="2F8E9FC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numFmt w:val="bullet"/>
      <w:lvlText w:val="-"/>
      <w:lvlJc w:val="left"/>
      <w:pPr>
        <w:tabs>
          <w:tab w:val="num" w:pos="648"/>
        </w:tabs>
        <w:ind w:left="648" w:hanging="216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>
    <w:nsid w:val="2717443D"/>
    <w:multiLevelType w:val="multilevel"/>
    <w:tmpl w:val="3FC2439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numFmt w:val="bullet"/>
      <w:lvlText w:val="-"/>
      <w:lvlJc w:val="left"/>
      <w:pPr>
        <w:tabs>
          <w:tab w:val="num" w:pos="648"/>
        </w:tabs>
        <w:ind w:left="648" w:hanging="216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820F97"/>
    <w:multiLevelType w:val="hybridMultilevel"/>
    <w:tmpl w:val="B330D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A29A9"/>
    <w:multiLevelType w:val="hybridMultilevel"/>
    <w:tmpl w:val="DFE0293C"/>
    <w:lvl w:ilvl="0" w:tplc="5F7A4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EE429AC"/>
    <w:multiLevelType w:val="hybridMultilevel"/>
    <w:tmpl w:val="EEBE9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F7A4A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3D2E55"/>
    <w:multiLevelType w:val="multilevel"/>
    <w:tmpl w:val="3E9C509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4">
    <w:nsid w:val="63D414B8"/>
    <w:multiLevelType w:val="multilevel"/>
    <w:tmpl w:val="39388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numFmt w:val="bullet"/>
      <w:lvlText w:val="-"/>
      <w:lvlJc w:val="left"/>
      <w:pPr>
        <w:tabs>
          <w:tab w:val="num" w:pos="648"/>
        </w:tabs>
        <w:ind w:left="648" w:hanging="216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5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2"/>
  </w:num>
  <w:num w:numId="17">
    <w:abstractNumId w:val="17"/>
  </w:num>
  <w:num w:numId="18">
    <w:abstractNumId w:val="10"/>
  </w:num>
  <w:num w:numId="19">
    <w:abstractNumId w:val="26"/>
  </w:num>
  <w:num w:numId="20">
    <w:abstractNumId w:val="21"/>
  </w:num>
  <w:num w:numId="21">
    <w:abstractNumId w:val="11"/>
  </w:num>
  <w:num w:numId="22">
    <w:abstractNumId w:val="16"/>
  </w:num>
  <w:num w:numId="23">
    <w:abstractNumId w:val="25"/>
  </w:num>
  <w:num w:numId="24">
    <w:abstractNumId w:val="14"/>
  </w:num>
  <w:num w:numId="25">
    <w:abstractNumId w:val="24"/>
  </w:num>
  <w:num w:numId="26">
    <w:abstractNumId w:val="13"/>
  </w:num>
  <w:num w:numId="27">
    <w:abstractNumId w:val="19"/>
  </w:num>
  <w:num w:numId="28">
    <w:abstractNumId w:val="18"/>
  </w:num>
  <w:num w:numId="29">
    <w:abstractNumId w:val="2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50"/>
    <w:rsid w:val="00001122"/>
    <w:rsid w:val="00087506"/>
    <w:rsid w:val="000A4F59"/>
    <w:rsid w:val="00141A4C"/>
    <w:rsid w:val="001B29CF"/>
    <w:rsid w:val="001C220C"/>
    <w:rsid w:val="001E7A46"/>
    <w:rsid w:val="0028220F"/>
    <w:rsid w:val="002A095A"/>
    <w:rsid w:val="002C59ED"/>
    <w:rsid w:val="00356C14"/>
    <w:rsid w:val="005B64B3"/>
    <w:rsid w:val="00617B26"/>
    <w:rsid w:val="006270A9"/>
    <w:rsid w:val="00660258"/>
    <w:rsid w:val="00667FC2"/>
    <w:rsid w:val="00675956"/>
    <w:rsid w:val="00681034"/>
    <w:rsid w:val="00681E5A"/>
    <w:rsid w:val="006838A0"/>
    <w:rsid w:val="00751B7C"/>
    <w:rsid w:val="007A75DA"/>
    <w:rsid w:val="00816216"/>
    <w:rsid w:val="0087734B"/>
    <w:rsid w:val="008B6650"/>
    <w:rsid w:val="009712BE"/>
    <w:rsid w:val="009A5016"/>
    <w:rsid w:val="009D5933"/>
    <w:rsid w:val="00A02008"/>
    <w:rsid w:val="00A14138"/>
    <w:rsid w:val="00A43886"/>
    <w:rsid w:val="00A55FAF"/>
    <w:rsid w:val="00A73FCB"/>
    <w:rsid w:val="00A91FD2"/>
    <w:rsid w:val="00B30878"/>
    <w:rsid w:val="00B73C43"/>
    <w:rsid w:val="00BD768D"/>
    <w:rsid w:val="00C22BE5"/>
    <w:rsid w:val="00C61F8E"/>
    <w:rsid w:val="00DA1724"/>
    <w:rsid w:val="00E73AB7"/>
    <w:rsid w:val="00E83E4B"/>
    <w:rsid w:val="00E90AD6"/>
    <w:rsid w:val="00EB1121"/>
    <w:rsid w:val="00EF64B1"/>
    <w:rsid w:val="00F0766A"/>
    <w:rsid w:val="00F179D9"/>
    <w:rsid w:val="00F26AA5"/>
    <w:rsid w:val="00F550C2"/>
    <w:rsid w:val="00F766FC"/>
    <w:rsid w:val="00FD583C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98D1"/>
  <w15:chartTrackingRefBased/>
  <w15:docId w15:val="{6A6AE0B4-092B-4913-8CC0-9E0A6331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08C1EBEF34E06A146E1BCC4B9A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D39F7-B8E1-4F81-98A8-39355CB67E21}"/>
      </w:docPartPr>
      <w:docPartBody>
        <w:p w:rsidR="00FC4486" w:rsidRDefault="00B76633">
          <w:pPr>
            <w:pStyle w:val="FA708C1EBEF34E06A146E1BCC4B9A1C9"/>
          </w:pPr>
          <w:r>
            <w:t>Objective</w:t>
          </w:r>
        </w:p>
      </w:docPartBody>
    </w:docPart>
    <w:docPart>
      <w:docPartPr>
        <w:name w:val="D2F6AFDC5F6745D683809933E0686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6A1C8-2480-4870-9099-B73A92F45B21}"/>
      </w:docPartPr>
      <w:docPartBody>
        <w:p w:rsidR="00FC4486" w:rsidRDefault="00B76633">
          <w:pPr>
            <w:pStyle w:val="D2F6AFDC5F6745D683809933E0686403"/>
          </w:pPr>
          <w:r>
            <w:t>Education</w:t>
          </w:r>
        </w:p>
      </w:docPartBody>
    </w:docPart>
    <w:docPart>
      <w:docPartPr>
        <w:name w:val="CEC7F2C56CAA46239B336DD94135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7E74A-0C31-473A-ACAC-E66130BE7F27}"/>
      </w:docPartPr>
      <w:docPartBody>
        <w:p w:rsidR="00FC4486" w:rsidRDefault="00B76633">
          <w:pPr>
            <w:pStyle w:val="CEC7F2C56CAA46239B336DD94135F8D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93"/>
    <w:rsid w:val="002B34B6"/>
    <w:rsid w:val="00331528"/>
    <w:rsid w:val="006935D6"/>
    <w:rsid w:val="00724805"/>
    <w:rsid w:val="00800693"/>
    <w:rsid w:val="008468F4"/>
    <w:rsid w:val="00B76633"/>
    <w:rsid w:val="00DF7E07"/>
    <w:rsid w:val="00EF395E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F5D5D7F69147C08110E15A72D966DD">
    <w:name w:val="40F5D5D7F69147C08110E15A72D966DD"/>
  </w:style>
  <w:style w:type="paragraph" w:customStyle="1" w:styleId="A289F253FC7843C39165834CBE91A686">
    <w:name w:val="A289F253FC7843C39165834CBE91A686"/>
  </w:style>
  <w:style w:type="paragraph" w:customStyle="1" w:styleId="F07EDCD4383E477A9B40B55F31B8AD85">
    <w:name w:val="F07EDCD4383E477A9B40B55F31B8AD85"/>
  </w:style>
  <w:style w:type="paragraph" w:customStyle="1" w:styleId="15E31A0BA2B04599BBC8F55AA42299FE">
    <w:name w:val="15E31A0BA2B04599BBC8F55AA42299FE"/>
  </w:style>
  <w:style w:type="paragraph" w:customStyle="1" w:styleId="FA708C1EBEF34E06A146E1BCC4B9A1C9">
    <w:name w:val="FA708C1EBEF34E06A146E1BCC4B9A1C9"/>
  </w:style>
  <w:style w:type="paragraph" w:customStyle="1" w:styleId="A878D9DCDCEF4F59A2A817377A9F6B62">
    <w:name w:val="A878D9DCDCEF4F59A2A817377A9F6B62"/>
  </w:style>
  <w:style w:type="paragraph" w:customStyle="1" w:styleId="D2F6AFDC5F6745D683809933E0686403">
    <w:name w:val="D2F6AFDC5F6745D683809933E0686403"/>
  </w:style>
  <w:style w:type="paragraph" w:customStyle="1" w:styleId="FCBA203D076B4046ABAC30C9272FF7D4">
    <w:name w:val="FCBA203D076B4046ABAC30C9272FF7D4"/>
  </w:style>
  <w:style w:type="paragraph" w:customStyle="1" w:styleId="196BF26A2C7F4C968900AE741A94CE5B">
    <w:name w:val="196BF26A2C7F4C968900AE741A94CE5B"/>
  </w:style>
  <w:style w:type="paragraph" w:customStyle="1" w:styleId="2CC6230EB61346BEB679057D42FABA26">
    <w:name w:val="2CC6230EB61346BEB679057D42FABA26"/>
  </w:style>
  <w:style w:type="paragraph" w:customStyle="1" w:styleId="BB7F6DD15BCC45B19148C9876CEED5D5">
    <w:name w:val="BB7F6DD15BCC45B19148C9876CEED5D5"/>
  </w:style>
  <w:style w:type="paragraph" w:customStyle="1" w:styleId="00F0BD2B1D164F33B384E28F6E7BF51F">
    <w:name w:val="00F0BD2B1D164F33B384E28F6E7BF51F"/>
  </w:style>
  <w:style w:type="paragraph" w:customStyle="1" w:styleId="4386E079FC124DFCB647D6EA4E92FA9F">
    <w:name w:val="4386E079FC124DFCB647D6EA4E92FA9F"/>
  </w:style>
  <w:style w:type="paragraph" w:customStyle="1" w:styleId="E6E81A2AB0554A839AF645AE75A99332">
    <w:name w:val="E6E81A2AB0554A839AF645AE75A99332"/>
  </w:style>
  <w:style w:type="paragraph" w:customStyle="1" w:styleId="B64F692A1F7241BC8A99D89A6901E878">
    <w:name w:val="B64F692A1F7241BC8A99D89A6901E878"/>
  </w:style>
  <w:style w:type="paragraph" w:customStyle="1" w:styleId="00C40A98AF0B444B8B8F798476DA73B2">
    <w:name w:val="00C40A98AF0B444B8B8F798476DA73B2"/>
  </w:style>
  <w:style w:type="paragraph" w:customStyle="1" w:styleId="4E03ECE5563E48B298D65983C7D01D22">
    <w:name w:val="4E03ECE5563E48B298D65983C7D01D22"/>
  </w:style>
  <w:style w:type="paragraph" w:customStyle="1" w:styleId="B9B330C8976840229F87F3128DD5AE4D">
    <w:name w:val="B9B330C8976840229F87F3128DD5AE4D"/>
  </w:style>
  <w:style w:type="paragraph" w:customStyle="1" w:styleId="5A20FC0DA24A40979A00127EEF8D37F5">
    <w:name w:val="5A20FC0DA24A40979A00127EEF8D37F5"/>
  </w:style>
  <w:style w:type="paragraph" w:customStyle="1" w:styleId="09BF855616C943178DC10AEDD3BF72B7">
    <w:name w:val="09BF855616C943178DC10AEDD3BF72B7"/>
  </w:style>
  <w:style w:type="paragraph" w:customStyle="1" w:styleId="E7272DC02E2E49C79E8C32F96BEFE62A">
    <w:name w:val="E7272DC02E2E49C79E8C32F96BEFE62A"/>
  </w:style>
  <w:style w:type="paragraph" w:customStyle="1" w:styleId="75ACF530C6FF42F593553660A278086F">
    <w:name w:val="75ACF530C6FF42F593553660A278086F"/>
  </w:style>
  <w:style w:type="paragraph" w:customStyle="1" w:styleId="C4F89418922B410D96E07A851DA6FC63">
    <w:name w:val="C4F89418922B410D96E07A851DA6FC63"/>
  </w:style>
  <w:style w:type="paragraph" w:customStyle="1" w:styleId="D84BA14534D34EAD95CEEE2B610C1570">
    <w:name w:val="D84BA14534D34EAD95CEEE2B610C1570"/>
  </w:style>
  <w:style w:type="paragraph" w:customStyle="1" w:styleId="CEC7F2C56CAA46239B336DD94135F8D1">
    <w:name w:val="CEC7F2C56CAA46239B336DD94135F8D1"/>
  </w:style>
  <w:style w:type="paragraph" w:customStyle="1" w:styleId="5FF22BFEA41F4AE48DB57F64DA719A9D">
    <w:name w:val="5FF22BFEA41F4AE48DB57F64DA719A9D"/>
  </w:style>
  <w:style w:type="paragraph" w:customStyle="1" w:styleId="331E4C321ABC47BAB1F3125F388CA18E">
    <w:name w:val="331E4C321ABC47BAB1F3125F388CA18E"/>
  </w:style>
  <w:style w:type="paragraph" w:customStyle="1" w:styleId="4E3A7E98BB4B42718BFF00432A9B6FE2">
    <w:name w:val="4E3A7E98BB4B42718BFF00432A9B6FE2"/>
  </w:style>
  <w:style w:type="paragraph" w:customStyle="1" w:styleId="94400184629D40E7B0DC46FC12E34075">
    <w:name w:val="94400184629D40E7B0DC46FC12E34075"/>
  </w:style>
  <w:style w:type="paragraph" w:customStyle="1" w:styleId="182CAFBF622841F9B99605467B34CC0B">
    <w:name w:val="182CAFBF622841F9B99605467B34CC0B"/>
  </w:style>
  <w:style w:type="paragraph" w:customStyle="1" w:styleId="B65C7154158A482F8169C627E9216A45">
    <w:name w:val="B65C7154158A482F8169C627E9216A45"/>
  </w:style>
  <w:style w:type="paragraph" w:customStyle="1" w:styleId="83AD77A4359C4B7484AD3577A1A369EC">
    <w:name w:val="83AD77A4359C4B7484AD3577A1A369EC"/>
  </w:style>
  <w:style w:type="paragraph" w:customStyle="1" w:styleId="6C5DD6776EA843A3AAFC37C0A290B3F8">
    <w:name w:val="6C5DD6776EA843A3AAFC37C0A290B3F8"/>
  </w:style>
  <w:style w:type="paragraph" w:customStyle="1" w:styleId="E9B0F89C81C74DF3B5647E1B91E2F9F1">
    <w:name w:val="E9B0F89C81C74DF3B5647E1B91E2F9F1"/>
    <w:rsid w:val="008006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08A28-8093-4FEF-A8B1-DAAF20CE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59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2018-12-12T12:04:00Z</cp:lastPrinted>
  <dcterms:created xsi:type="dcterms:W3CDTF">2018-12-12T12:00:00Z</dcterms:created>
  <dcterms:modified xsi:type="dcterms:W3CDTF">2018-12-12T13:00:00Z</dcterms:modified>
  <cp:version/>
</cp:coreProperties>
</file>